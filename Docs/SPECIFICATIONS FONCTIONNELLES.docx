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5C7" w:rsidRPr="00F775C7" w:rsidRDefault="00F775C7" w:rsidP="00F775C7">
      <w:pPr>
        <w:pStyle w:val="Paragraphedeliste"/>
        <w:keepNext/>
        <w:keepLines/>
        <w:numPr>
          <w:ilvl w:val="0"/>
          <w:numId w:val="1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noProof/>
          <w:vanish/>
          <w:color w:val="000000" w:themeColor="text1"/>
          <w:sz w:val="36"/>
          <w:szCs w:val="36"/>
        </w:rPr>
      </w:pPr>
    </w:p>
    <w:p w:rsidR="00F775C7" w:rsidRPr="00F775C7" w:rsidRDefault="00F775C7" w:rsidP="00F775C7">
      <w:pPr>
        <w:pStyle w:val="Paragraphedeliste"/>
        <w:keepNext/>
        <w:keepLines/>
        <w:numPr>
          <w:ilvl w:val="0"/>
          <w:numId w:val="1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noProof/>
          <w:vanish/>
          <w:color w:val="000000" w:themeColor="text1"/>
          <w:sz w:val="36"/>
          <w:szCs w:val="36"/>
        </w:rPr>
      </w:pPr>
    </w:p>
    <w:p w:rsidR="00EB0B9A" w:rsidRPr="005D6E7C" w:rsidRDefault="00F775C7" w:rsidP="00F775C7">
      <w:pPr>
        <w:pStyle w:val="Titre1"/>
        <w:pBdr>
          <w:bottom w:val="single" w:sz="4" w:space="1" w:color="auto"/>
        </w:pBdr>
        <w:rPr>
          <w:noProof/>
        </w:rPr>
      </w:pPr>
      <w:r>
        <w:rPr>
          <w:noProof/>
        </w:rPr>
        <w:t>SPECIFICATIONS FONCTIONNELLES</w:t>
      </w:r>
    </w:p>
    <w:p w:rsidR="00EB0B9A" w:rsidRDefault="00F775C7" w:rsidP="00F775C7">
      <w:pPr>
        <w:pStyle w:val="Titre2"/>
        <w:numPr>
          <w:ilvl w:val="0"/>
          <w:numId w:val="0"/>
        </w:numPr>
        <w:ind w:left="576" w:hanging="576"/>
        <w:rPr>
          <w:noProof/>
        </w:rPr>
      </w:pPr>
      <w:r>
        <w:rPr>
          <w:noProof/>
        </w:rPr>
        <w:t>STRUCTURE DU LOGICIEL</w:t>
      </w:r>
    </w:p>
    <w:p w:rsidR="00FC1C7F" w:rsidRDefault="00F775C7" w:rsidP="00FC1C7F">
      <w:r>
        <w:t>Le logiciel se découpe en 4 modules : l’Interface graphique, le Moteur de jeu, le Moteur réseau et l’</w:t>
      </w:r>
      <w:r w:rsidR="00FC1C7F">
        <w:t>Editeur de niveau.</w:t>
      </w:r>
    </w:p>
    <w:p w:rsidR="00FC1C7F" w:rsidRDefault="00F245AC" w:rsidP="00FC1C7F">
      <w:r>
        <w:rPr>
          <w:noProof/>
          <w:lang w:eastAsia="fr-FR"/>
        </w:rPr>
        <mc:AlternateContent>
          <mc:Choice Requires="wps">
            <w:drawing>
              <wp:anchor distT="0" distB="0" distL="114300" distR="114300" simplePos="0" relativeHeight="251665408" behindDoc="0" locked="0" layoutInCell="1" allowOverlap="1" wp14:anchorId="5C3B32DF" wp14:editId="661B863A">
                <wp:simplePos x="0" y="0"/>
                <wp:positionH relativeFrom="column">
                  <wp:posOffset>1750060</wp:posOffset>
                </wp:positionH>
                <wp:positionV relativeFrom="paragraph">
                  <wp:posOffset>120650</wp:posOffset>
                </wp:positionV>
                <wp:extent cx="1831340" cy="374650"/>
                <wp:effectExtent l="0" t="0" r="0" b="6350"/>
                <wp:wrapSquare wrapText="bothSides"/>
                <wp:docPr id="200" name="Zone de texte 200"/>
                <wp:cNvGraphicFramePr/>
                <a:graphic xmlns:a="http://schemas.openxmlformats.org/drawingml/2006/main">
                  <a:graphicData uri="http://schemas.microsoft.com/office/word/2010/wordprocessingShape">
                    <wps:wsp>
                      <wps:cNvSpPr txBox="1"/>
                      <wps:spPr>
                        <a:xfrm>
                          <a:off x="0" y="0"/>
                          <a:ext cx="183134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1C7F" w:rsidRPr="00F245AC" w:rsidRDefault="00FC1C7F" w:rsidP="00FC1C7F">
                            <w:pPr>
                              <w:spacing w:after="0"/>
                              <w:rPr>
                                <w:caps/>
                                <w:color w:val="F07F09" w:themeColor="accent1"/>
                                <w:sz w:val="14"/>
                                <w:szCs w:val="14"/>
                              </w:rPr>
                            </w:pPr>
                            <w:r w:rsidRPr="00F245AC">
                              <w:rPr>
                                <w:caps/>
                                <w:color w:val="F07F09" w:themeColor="accent1"/>
                                <w:sz w:val="14"/>
                                <w:szCs w:val="14"/>
                              </w:rPr>
                              <w:t>l’éditeur de niveau recupere des informations de l’interface graphique.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3B32DF" id="_x0000_t202" coordsize="21600,21600" o:spt="202" path="m,l,21600r21600,l21600,xe">
                <v:stroke joinstyle="miter"/>
                <v:path gradientshapeok="t" o:connecttype="rect"/>
              </v:shapetype>
              <v:shape id="Zone de texte 200" o:spid="_x0000_s1026" type="#_x0000_t202" style="position:absolute;left:0;text-align:left;margin-left:137.8pt;margin-top:9.5pt;width:144.2pt;height:2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" filled="f" stroked="f" strokeweight=".5pt">
                <v:textbox inset=",7.2pt,,0">
                  <w:txbxContent>
                    <w:p w:rsidR="00FC1C7F" w:rsidRPr="00F245AC" w:rsidRDefault="00FC1C7F" w:rsidP="00FC1C7F">
                      <w:pPr>
                        <w:spacing w:after="0"/>
                        <w:rPr>
                          <w:caps/>
                          <w:color w:val="F07F09" w:themeColor="accent1"/>
                          <w:sz w:val="14"/>
                          <w:szCs w:val="14"/>
                        </w:rPr>
                      </w:pPr>
                      <w:r w:rsidRPr="00F245AC">
                        <w:rPr>
                          <w:caps/>
                          <w:color w:val="F07F09" w:themeColor="accent1"/>
                          <w:sz w:val="14"/>
                          <w:szCs w:val="14"/>
                        </w:rPr>
                        <w:t>l’éditeur de niveau recupere des informations de l’interface graphique.</w:t>
                      </w:r>
                    </w:p>
                  </w:txbxContent>
                </v:textbox>
                <w10:wrap type="square"/>
              </v:shape>
            </w:pict>
          </mc:Fallback>
        </mc:AlternateContent>
      </w:r>
      <w:r w:rsidR="00FC1C7F">
        <w:rPr>
          <w:noProof/>
          <w:lang w:eastAsia="fr-FR"/>
        </w:rPr>
        <mc:AlternateContent>
          <mc:Choice Requires="wps">
            <w:drawing>
              <wp:anchor distT="0" distB="0" distL="114300" distR="114300" simplePos="0" relativeHeight="251659264" behindDoc="0" locked="0" layoutInCell="1" allowOverlap="1" wp14:anchorId="54876D37" wp14:editId="6A75B696">
                <wp:simplePos x="0" y="0"/>
                <wp:positionH relativeFrom="column">
                  <wp:posOffset>3677401</wp:posOffset>
                </wp:positionH>
                <wp:positionV relativeFrom="paragraph">
                  <wp:posOffset>208280</wp:posOffset>
                </wp:positionV>
                <wp:extent cx="1198418" cy="651164"/>
                <wp:effectExtent l="0" t="0" r="20955" b="15875"/>
                <wp:wrapNone/>
                <wp:docPr id="3" name="Rectangle 3"/>
                <wp:cNvGraphicFramePr/>
                <a:graphic xmlns:a="http://schemas.openxmlformats.org/drawingml/2006/main">
                  <a:graphicData uri="http://schemas.microsoft.com/office/word/2010/wordprocessingShape">
                    <wps:wsp>
                      <wps:cNvSpPr/>
                      <wps:spPr>
                        <a:xfrm>
                          <a:off x="0" y="0"/>
                          <a:ext cx="1198418" cy="651164"/>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C1C7F" w:rsidRPr="00F775C7" w:rsidRDefault="00FC1C7F" w:rsidP="00FC1C7F">
                            <w:pPr>
                              <w:jc w:val="center"/>
                            </w:pPr>
                            <w:r>
                              <w:t>EDITEUR DE NIVEAU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76D37" id="Rectangle 3" o:spid="_x0000_s1027" style="position:absolute;left:0;text-align:left;margin-left:289.55pt;margin-top:16.4pt;width:94.35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" fillcolor="#d5ba90 [2169]" strokecolor="#c19859 [3209]" strokeweight=".5pt">
                <v:fill color2="#ccab78 [2617]" rotate="t" colors="0 #dec9af;.5 #d8bfa1;1 #d5b791" focus="100%" type="gradient">
                  <o:fill v:ext="view" type="gradientUnscaled"/>
                </v:fill>
                <v:textbox>
                  <w:txbxContent>
                    <w:p w:rsidR="00FC1C7F" w:rsidRPr="00F775C7" w:rsidRDefault="00FC1C7F" w:rsidP="00FC1C7F">
                      <w:pPr>
                        <w:jc w:val="center"/>
                      </w:pPr>
                      <w:r>
                        <w:t>EDITEUR DE NIVEAU</w:t>
                      </w:r>
                    </w:p>
                  </w:txbxContent>
                </v:textbox>
              </v:rect>
            </w:pict>
          </mc:Fallback>
        </mc:AlternateContent>
      </w:r>
      <w:r w:rsidR="00FC1C7F">
        <w:rPr>
          <w:noProof/>
          <w:lang w:eastAsia="fr-FR"/>
        </w:rPr>
        <mc:AlternateContent>
          <mc:Choice Requires="wps">
            <w:drawing>
              <wp:anchor distT="0" distB="0" distL="114300" distR="114300" simplePos="0" relativeHeight="251660288" behindDoc="0" locked="0" layoutInCell="1" allowOverlap="1" wp14:anchorId="452AD156" wp14:editId="16AD9E78">
                <wp:simplePos x="0" y="0"/>
                <wp:positionH relativeFrom="column">
                  <wp:posOffset>498475</wp:posOffset>
                </wp:positionH>
                <wp:positionV relativeFrom="paragraph">
                  <wp:posOffset>173932</wp:posOffset>
                </wp:positionV>
                <wp:extent cx="1156854" cy="665018"/>
                <wp:effectExtent l="0" t="0" r="24765" b="20955"/>
                <wp:wrapNone/>
                <wp:docPr id="1" name="Rectangle 1"/>
                <wp:cNvGraphicFramePr/>
                <a:graphic xmlns:a="http://schemas.openxmlformats.org/drawingml/2006/main">
                  <a:graphicData uri="http://schemas.microsoft.com/office/word/2010/wordprocessingShape">
                    <wps:wsp>
                      <wps:cNvSpPr/>
                      <wps:spPr>
                        <a:xfrm>
                          <a:off x="0" y="0"/>
                          <a:ext cx="1156854" cy="665018"/>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C1C7F" w:rsidRPr="00F775C7" w:rsidRDefault="00FC1C7F" w:rsidP="00FC1C7F">
                            <w:pPr>
                              <w:jc w:val="center"/>
                            </w:pPr>
                            <w:r>
                              <w:t>INTERFACE GRAPHIQUE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2AD156" id="Rectangle 1" o:spid="_x0000_s1028" style="position:absolute;left:0;text-align:left;margin-left:39.25pt;margin-top:13.7pt;width:91.1pt;height:5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" fillcolor="#d5ba90 [2169]" strokecolor="#c19859 [3209]" strokeweight=".5pt">
                <v:fill color2="#ccab78 [2617]" rotate="t" colors="0 #dec9af;.5 #d8bfa1;1 #d5b791" focus="100%" type="gradient">
                  <o:fill v:ext="view" type="gradientUnscaled"/>
                </v:fill>
                <v:textbox>
                  <w:txbxContent>
                    <w:p w:rsidR="00FC1C7F" w:rsidRPr="00F775C7" w:rsidRDefault="00FC1C7F" w:rsidP="00FC1C7F">
                      <w:pPr>
                        <w:jc w:val="center"/>
                      </w:pPr>
                      <w:r>
                        <w:t>INTERFACE GRAPHIQUE</w:t>
                      </w:r>
                    </w:p>
                  </w:txbxContent>
                </v:textbox>
              </v:rect>
            </w:pict>
          </mc:Fallback>
        </mc:AlternateContent>
      </w:r>
    </w:p>
    <w:p w:rsidR="00FC1C7F" w:rsidRPr="00F775C7" w:rsidRDefault="00FC1C7F" w:rsidP="00FC1C7F">
      <w:r>
        <w:rPr>
          <w:noProof/>
          <w:lang w:eastAsia="fr-FR"/>
        </w:rPr>
        <mc:AlternateContent>
          <mc:Choice Requires="wps">
            <w:drawing>
              <wp:anchor distT="0" distB="0" distL="114300" distR="114300" simplePos="0" relativeHeight="251663360" behindDoc="0" locked="0" layoutInCell="1" allowOverlap="1" wp14:anchorId="4A94E76A" wp14:editId="4D7E98A9">
                <wp:simplePos x="0" y="0"/>
                <wp:positionH relativeFrom="column">
                  <wp:posOffset>1669473</wp:posOffset>
                </wp:positionH>
                <wp:positionV relativeFrom="paragraph">
                  <wp:posOffset>248630</wp:posOffset>
                </wp:positionV>
                <wp:extent cx="1995054" cy="45719"/>
                <wp:effectExtent l="19050" t="76200" r="24765" b="50165"/>
                <wp:wrapNone/>
                <wp:docPr id="5" name="Connecteur droit avec flèche 5"/>
                <wp:cNvGraphicFramePr/>
                <a:graphic xmlns:a="http://schemas.openxmlformats.org/drawingml/2006/main">
                  <a:graphicData uri="http://schemas.microsoft.com/office/word/2010/wordprocessingShape">
                    <wps:wsp>
                      <wps:cNvCnPr/>
                      <wps:spPr>
                        <a:xfrm flipH="1" flipV="1">
                          <a:off x="0" y="0"/>
                          <a:ext cx="19950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7BDF0E" id="_x0000_t32" coordsize="21600,21600" o:spt="32" o:oned="t" path="m,l21600,21600e" filled="f">
                <v:path arrowok="t" fillok="f" o:connecttype="none"/>
                <o:lock v:ext="edit" shapetype="t"/>
              </v:shapetype>
              <v:shape id="Connecteur droit avec flèche 5" o:spid="_x0000_s1026" type="#_x0000_t32" style="position:absolute;margin-left:131.45pt;margin-top:19.6pt;width:157.1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" strokecolor="#f07f09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0CB36C5B" wp14:editId="5A50942E">
                <wp:simplePos x="0" y="0"/>
                <wp:positionH relativeFrom="column">
                  <wp:posOffset>1634836</wp:posOffset>
                </wp:positionH>
                <wp:positionV relativeFrom="paragraph">
                  <wp:posOffset>1321724</wp:posOffset>
                </wp:positionV>
                <wp:extent cx="1981200" cy="45719"/>
                <wp:effectExtent l="38100" t="76200" r="0" b="88265"/>
                <wp:wrapNone/>
                <wp:docPr id="9" name="Connecteur droit avec flèche 9"/>
                <wp:cNvGraphicFramePr/>
                <a:graphic xmlns:a="http://schemas.openxmlformats.org/drawingml/2006/main">
                  <a:graphicData uri="http://schemas.microsoft.com/office/word/2010/wordprocessingShape">
                    <wps:wsp>
                      <wps:cNvCnPr/>
                      <wps:spPr>
                        <a:xfrm flipV="1">
                          <a:off x="0" y="0"/>
                          <a:ext cx="19812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1F113" id="Connecteur droit avec flèche 9" o:spid="_x0000_s1026" type="#_x0000_t32" style="position:absolute;margin-left:128.75pt;margin-top:104.05pt;width:15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" strokecolor="#f07f09 [3204]" strokeweight=".5pt">
                <v:stroke startarrow="block"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6051A098" wp14:editId="368AD909">
                <wp:simplePos x="0" y="0"/>
                <wp:positionH relativeFrom="column">
                  <wp:posOffset>3629025</wp:posOffset>
                </wp:positionH>
                <wp:positionV relativeFrom="paragraph">
                  <wp:posOffset>1043882</wp:posOffset>
                </wp:positionV>
                <wp:extent cx="1156335" cy="664845"/>
                <wp:effectExtent l="0" t="0" r="24765" b="20955"/>
                <wp:wrapNone/>
                <wp:docPr id="2" name="Rectangle 2"/>
                <wp:cNvGraphicFramePr/>
                <a:graphic xmlns:a="http://schemas.openxmlformats.org/drawingml/2006/main">
                  <a:graphicData uri="http://schemas.microsoft.com/office/word/2010/wordprocessingShape">
                    <wps:wsp>
                      <wps:cNvSpPr/>
                      <wps:spPr>
                        <a:xfrm>
                          <a:off x="0" y="0"/>
                          <a:ext cx="1156335" cy="66484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C1C7F" w:rsidRPr="00F775C7" w:rsidRDefault="00FC1C7F" w:rsidP="00FC1C7F">
                            <w:pPr>
                              <w:jc w:val="center"/>
                            </w:pPr>
                            <w:r>
                              <w:t>MOTEUR RESEAU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1A098" id="Rectangle 2" o:spid="_x0000_s1029" style="position:absolute;left:0;text-align:left;margin-left:285.75pt;margin-top:82.2pt;width:91.05pt;height:5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" fillcolor="#d5ba90 [2169]" strokecolor="#c19859 [3209]" strokeweight=".5pt">
                <v:fill color2="#ccab78 [2617]" rotate="t" colors="0 #dec9af;.5 #d8bfa1;1 #d5b791" focus="100%" type="gradient">
                  <o:fill v:ext="view" type="gradientUnscaled"/>
                </v:fill>
                <v:textbox>
                  <w:txbxContent>
                    <w:p w:rsidR="00FC1C7F" w:rsidRPr="00F775C7" w:rsidRDefault="00FC1C7F" w:rsidP="00FC1C7F">
                      <w:pPr>
                        <w:jc w:val="center"/>
                      </w:pPr>
                      <w:r>
                        <w:t>MOTEUR RESEAU</w:t>
                      </w:r>
                    </w:p>
                  </w:txbxContent>
                </v:textbox>
              </v:rect>
            </w:pict>
          </mc:Fallback>
        </mc:AlternateContent>
      </w:r>
      <w:r>
        <w:rPr>
          <w:noProof/>
          <w:lang w:eastAsia="fr-FR"/>
        </w:rPr>
        <mc:AlternateContent>
          <mc:Choice Requires="wps">
            <w:drawing>
              <wp:anchor distT="0" distB="0" distL="114300" distR="114300" simplePos="0" relativeHeight="251662336" behindDoc="0" locked="0" layoutInCell="1" allowOverlap="1" wp14:anchorId="07B504BE" wp14:editId="468391AA">
                <wp:simplePos x="0" y="0"/>
                <wp:positionH relativeFrom="column">
                  <wp:posOffset>487622</wp:posOffset>
                </wp:positionH>
                <wp:positionV relativeFrom="paragraph">
                  <wp:posOffset>1030605</wp:posOffset>
                </wp:positionV>
                <wp:extent cx="1156335" cy="664845"/>
                <wp:effectExtent l="0" t="0" r="24765" b="20955"/>
                <wp:wrapNone/>
                <wp:docPr id="4" name="Rectangle 4"/>
                <wp:cNvGraphicFramePr/>
                <a:graphic xmlns:a="http://schemas.openxmlformats.org/drawingml/2006/main">
                  <a:graphicData uri="http://schemas.microsoft.com/office/word/2010/wordprocessingShape">
                    <wps:wsp>
                      <wps:cNvSpPr/>
                      <wps:spPr>
                        <a:xfrm>
                          <a:off x="0" y="0"/>
                          <a:ext cx="1156335" cy="66484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C1C7F" w:rsidRPr="00F775C7" w:rsidRDefault="00FC1C7F" w:rsidP="00FC1C7F">
                            <w:pPr>
                              <w:jc w:val="center"/>
                            </w:pPr>
                            <w:r>
                              <w:t>MOTEUR DE JEU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504BE" id="Rectangle 4" o:spid="_x0000_s1030" style="position:absolute;left:0;text-align:left;margin-left:38.4pt;margin-top:81.15pt;width:91.05pt;height:52.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" fillcolor="#d5ba90 [2169]" strokecolor="#c19859 [3209]" strokeweight=".5pt">
                <v:fill color2="#ccab78 [2617]" rotate="t" colors="0 #dec9af;.5 #d8bfa1;1 #d5b791" focus="100%" type="gradient">
                  <o:fill v:ext="view" type="gradientUnscaled"/>
                </v:fill>
                <v:textbox>
                  <w:txbxContent>
                    <w:p w:rsidR="00FC1C7F" w:rsidRPr="00F775C7" w:rsidRDefault="00FC1C7F" w:rsidP="00FC1C7F">
                      <w:pPr>
                        <w:jc w:val="center"/>
                      </w:pPr>
                      <w:r>
                        <w:t>MOTEUR DE JEU</w:t>
                      </w:r>
                    </w:p>
                  </w:txbxContent>
                </v:textbox>
              </v:rect>
            </w:pict>
          </mc:Fallback>
        </mc:AlternateContent>
      </w:r>
      <w:r>
        <w:tab/>
      </w:r>
      <w:r>
        <w:tab/>
      </w:r>
    </w:p>
    <w:p w:rsidR="00FC1C7F" w:rsidRDefault="00FC1C7F" w:rsidP="00F775C7">
      <w:r>
        <w:rPr>
          <w:noProof/>
          <w:lang w:eastAsia="fr-FR"/>
        </w:rPr>
        <mc:AlternateContent>
          <mc:Choice Requires="wps">
            <w:drawing>
              <wp:anchor distT="0" distB="0" distL="114300" distR="114300" simplePos="0" relativeHeight="251666432" behindDoc="0" locked="0" layoutInCell="1" allowOverlap="1" wp14:anchorId="4077F9C7" wp14:editId="55B62B06">
                <wp:simplePos x="0" y="0"/>
                <wp:positionH relativeFrom="column">
                  <wp:posOffset>687705</wp:posOffset>
                </wp:positionH>
                <wp:positionV relativeFrom="paragraph">
                  <wp:posOffset>179070</wp:posOffset>
                </wp:positionV>
                <wp:extent cx="2152650" cy="560705"/>
                <wp:effectExtent l="0" t="0" r="0" b="10795"/>
                <wp:wrapSquare wrapText="bothSides"/>
                <wp:docPr id="12" name="Zone de texte 12"/>
                <wp:cNvGraphicFramePr/>
                <a:graphic xmlns:a="http://schemas.openxmlformats.org/drawingml/2006/main">
                  <a:graphicData uri="http://schemas.microsoft.com/office/word/2010/wordprocessingShape">
                    <wps:wsp>
                      <wps:cNvSpPr txBox="1"/>
                      <wps:spPr>
                        <a:xfrm>
                          <a:off x="0" y="0"/>
                          <a:ext cx="2152650" cy="560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1C7F" w:rsidRPr="00F245AC" w:rsidRDefault="00FC1C7F" w:rsidP="00FC1C7F">
                            <w:pPr>
                              <w:spacing w:after="0"/>
                              <w:rPr>
                                <w:caps/>
                                <w:color w:val="F07F09" w:themeColor="accent1"/>
                                <w:sz w:val="14"/>
                                <w:szCs w:val="14"/>
                              </w:rPr>
                            </w:pPr>
                            <w:r w:rsidRPr="00F245AC">
                              <w:rPr>
                                <w:caps/>
                                <w:color w:val="F07F09" w:themeColor="accent1"/>
                                <w:sz w:val="14"/>
                                <w:szCs w:val="14"/>
                              </w:rPr>
                              <w:t>l’interface graphique envois des parametres de jeu et des events au moteur de jeu, et le moteur de jeu envoie lES MODIFICATIONS DE L’affichage courant.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7F9C7" id="Zone de texte 12" o:spid="_x0000_s1031" type="#_x0000_t202" style="position:absolute;left:0;text-align:left;margin-left:54.15pt;margin-top:14.1pt;width:169.5pt;height:4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" filled="f" stroked="f" strokeweight=".5pt">
                <v:textbox inset=",7.2pt,,0">
                  <w:txbxContent>
                    <w:p w:rsidR="00FC1C7F" w:rsidRPr="00F245AC" w:rsidRDefault="00FC1C7F" w:rsidP="00FC1C7F">
                      <w:pPr>
                        <w:spacing w:after="0"/>
                        <w:rPr>
                          <w:caps/>
                          <w:color w:val="F07F09" w:themeColor="accent1"/>
                          <w:sz w:val="14"/>
                          <w:szCs w:val="14"/>
                        </w:rPr>
                      </w:pPr>
                      <w:r w:rsidRPr="00F245AC">
                        <w:rPr>
                          <w:caps/>
                          <w:color w:val="F07F09" w:themeColor="accent1"/>
                          <w:sz w:val="14"/>
                          <w:szCs w:val="14"/>
                        </w:rPr>
                        <w:t>l’interface graphique envois des parametres de jeu et des events au moteur de jeu, et le moteur de jeu envoie lES MODIFICATIONS DE L’affichage courant.</w:t>
                      </w:r>
                    </w:p>
                  </w:txbxContent>
                </v:textbox>
                <w10:wrap type="square"/>
              </v:shape>
            </w:pict>
          </mc:Fallback>
        </mc:AlternateContent>
      </w:r>
      <w:r>
        <w:rPr>
          <w:noProof/>
          <w:lang w:eastAsia="fr-FR"/>
        </w:rPr>
        <mc:AlternateContent>
          <mc:Choice Requires="wps">
            <w:drawing>
              <wp:anchor distT="0" distB="0" distL="114300" distR="114300" simplePos="0" relativeHeight="251667456" behindDoc="0" locked="0" layoutInCell="1" allowOverlap="1" wp14:anchorId="489D55F4" wp14:editId="56F74423">
                <wp:simplePos x="0" y="0"/>
                <wp:positionH relativeFrom="column">
                  <wp:posOffset>643717</wp:posOffset>
                </wp:positionH>
                <wp:positionV relativeFrom="paragraph">
                  <wp:posOffset>274320</wp:posOffset>
                </wp:positionV>
                <wp:extent cx="13854" cy="471054"/>
                <wp:effectExtent l="76200" t="38100" r="62865" b="62865"/>
                <wp:wrapNone/>
                <wp:docPr id="14" name="Connecteur droit avec flèche 14"/>
                <wp:cNvGraphicFramePr/>
                <a:graphic xmlns:a="http://schemas.openxmlformats.org/drawingml/2006/main">
                  <a:graphicData uri="http://schemas.microsoft.com/office/word/2010/wordprocessingShape">
                    <wps:wsp>
                      <wps:cNvCnPr/>
                      <wps:spPr>
                        <a:xfrm flipV="1">
                          <a:off x="0" y="0"/>
                          <a:ext cx="13854" cy="47105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E452D" id="Connecteur droit avec flèche 14" o:spid="_x0000_s1026" type="#_x0000_t32" style="position:absolute;margin-left:50.7pt;margin-top:21.6pt;width:1.1pt;height:37.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" strokecolor="#f07f09 [3204]" strokeweight=".5pt">
                <v:stroke startarrow="block" endarrow="block" joinstyle="miter"/>
              </v:shape>
            </w:pict>
          </mc:Fallback>
        </mc:AlternateContent>
      </w:r>
    </w:p>
    <w:p w:rsidR="00FC1C7F" w:rsidRDefault="00FC1C7F" w:rsidP="00F775C7"/>
    <w:p w:rsidR="00FC1C7F" w:rsidRDefault="00FC1C7F" w:rsidP="00F775C7"/>
    <w:p w:rsidR="00FC1C7F" w:rsidRDefault="00F245AC" w:rsidP="00F775C7">
      <w:r>
        <w:rPr>
          <w:noProof/>
          <w:lang w:eastAsia="fr-FR"/>
        </w:rPr>
        <mc:AlternateContent>
          <mc:Choice Requires="wps">
            <w:drawing>
              <wp:anchor distT="0" distB="0" distL="114300" distR="114300" simplePos="0" relativeHeight="251668480" behindDoc="0" locked="0" layoutInCell="1" allowOverlap="1" wp14:anchorId="71E461FB" wp14:editId="618FC1CF">
                <wp:simplePos x="0" y="0"/>
                <wp:positionH relativeFrom="column">
                  <wp:posOffset>1720215</wp:posOffset>
                </wp:positionH>
                <wp:positionV relativeFrom="paragraph">
                  <wp:posOffset>196850</wp:posOffset>
                </wp:positionV>
                <wp:extent cx="1831340" cy="619125"/>
                <wp:effectExtent l="0" t="0" r="0" b="9525"/>
                <wp:wrapSquare wrapText="bothSides"/>
                <wp:docPr id="15" name="Zone de texte 15"/>
                <wp:cNvGraphicFramePr/>
                <a:graphic xmlns:a="http://schemas.openxmlformats.org/drawingml/2006/main">
                  <a:graphicData uri="http://schemas.microsoft.com/office/word/2010/wordprocessingShape">
                    <wps:wsp>
                      <wps:cNvSpPr txBox="1"/>
                      <wps:spPr>
                        <a:xfrm>
                          <a:off x="0" y="0"/>
                          <a:ext cx="183134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1C7F" w:rsidRPr="00F245AC" w:rsidRDefault="00FC1C7F" w:rsidP="00FC1C7F">
                            <w:pPr>
                              <w:spacing w:after="0"/>
                              <w:rPr>
                                <w:caps/>
                                <w:color w:val="F07F09" w:themeColor="accent1"/>
                                <w:sz w:val="14"/>
                                <w:szCs w:val="14"/>
                              </w:rPr>
                            </w:pPr>
                            <w:r w:rsidRPr="00F245AC">
                              <w:rPr>
                                <w:caps/>
                                <w:color w:val="F07F09" w:themeColor="accent1"/>
                                <w:sz w:val="14"/>
                                <w:szCs w:val="14"/>
                              </w:rPr>
                              <w:t>lE MOTEUR DE JEU ENVOIE LES ACTIONS DU JOUEUR LOCAL ET RECUPERE LES ACTIONS DES AUTRES JOUEURS DEPUIS LE MOTEUR RESEAU.</w:t>
                            </w:r>
                          </w:p>
                          <w:p w:rsidR="00FC1C7F" w:rsidRDefault="00FC1C7F" w:rsidP="00FC1C7F">
                            <w:pPr>
                              <w:spacing w:after="0"/>
                              <w:rPr>
                                <w:caps/>
                                <w:color w:val="F07F09" w:themeColor="accent1"/>
                                <w:sz w:val="12"/>
                                <w:szCs w:val="26"/>
                              </w:rPr>
                            </w:pPr>
                          </w:p>
                          <w:p w:rsidR="00FC1C7F" w:rsidRDefault="00FC1C7F" w:rsidP="00FC1C7F">
                            <w:pPr>
                              <w:spacing w:after="0"/>
                              <w:rPr>
                                <w:caps/>
                                <w:color w:val="F07F09" w:themeColor="accent1"/>
                                <w:sz w:val="12"/>
                                <w:szCs w:val="26"/>
                              </w:rPr>
                            </w:pPr>
                          </w:p>
                          <w:p w:rsidR="00FC1C7F" w:rsidRDefault="00FC1C7F" w:rsidP="00FC1C7F">
                            <w:pPr>
                              <w:spacing w:after="0"/>
                              <w:rPr>
                                <w:caps/>
                                <w:color w:val="F07F09" w:themeColor="accent1"/>
                                <w:sz w:val="12"/>
                                <w:szCs w:val="26"/>
                              </w:rPr>
                            </w:pPr>
                          </w:p>
                          <w:p w:rsidR="00FC1C7F" w:rsidRDefault="00FC1C7F" w:rsidP="00FC1C7F">
                            <w:pPr>
                              <w:spacing w:after="0"/>
                              <w:rPr>
                                <w:caps/>
                                <w:color w:val="F07F09" w:themeColor="accent1"/>
                                <w:sz w:val="12"/>
                                <w:szCs w:val="26"/>
                              </w:rPr>
                            </w:pPr>
                          </w:p>
                          <w:p w:rsidR="00FC1C7F" w:rsidRDefault="00FC1C7F" w:rsidP="00FC1C7F">
                            <w:pPr>
                              <w:spacing w:after="0"/>
                              <w:rPr>
                                <w:caps/>
                                <w:color w:val="F07F09" w:themeColor="accent1"/>
                                <w:sz w:val="12"/>
                                <w:szCs w:val="26"/>
                              </w:rPr>
                            </w:pPr>
                          </w:p>
                          <w:p w:rsidR="00FC1C7F" w:rsidRDefault="00FC1C7F" w:rsidP="00FC1C7F">
                            <w:pPr>
                              <w:spacing w:after="0"/>
                              <w:rPr>
                                <w:caps/>
                                <w:color w:val="F07F09" w:themeColor="accent1"/>
                                <w:sz w:val="12"/>
                                <w:szCs w:val="26"/>
                              </w:rPr>
                            </w:pPr>
                          </w:p>
                          <w:p w:rsidR="00FC1C7F" w:rsidRPr="00C34C4B" w:rsidRDefault="00FC1C7F" w:rsidP="00FC1C7F">
                            <w:pPr>
                              <w:spacing w:after="0"/>
                              <w:rPr>
                                <w:caps/>
                                <w:color w:val="F07F09" w:themeColor="accent1"/>
                                <w:sz w:val="12"/>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461FB" id="Zone de texte 15" o:spid="_x0000_s1032" type="#_x0000_t202" style="position:absolute;left:0;text-align:left;margin-left:135.45pt;margin-top:15.5pt;width:144.2pt;height:4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" filled="f" stroked="f" strokeweight=".5pt">
                <v:textbox inset=",7.2pt,,0">
                  <w:txbxContent>
                    <w:p w:rsidR="00FC1C7F" w:rsidRPr="00F245AC" w:rsidRDefault="00FC1C7F" w:rsidP="00FC1C7F">
                      <w:pPr>
                        <w:spacing w:after="0"/>
                        <w:rPr>
                          <w:caps/>
                          <w:color w:val="F07F09" w:themeColor="accent1"/>
                          <w:sz w:val="14"/>
                          <w:szCs w:val="14"/>
                        </w:rPr>
                      </w:pPr>
                      <w:r w:rsidRPr="00F245AC">
                        <w:rPr>
                          <w:caps/>
                          <w:color w:val="F07F09" w:themeColor="accent1"/>
                          <w:sz w:val="14"/>
                          <w:szCs w:val="14"/>
                        </w:rPr>
                        <w:t>lE MOTEUR DE JEU ENVOIE LES ACTIONS DU JOUEUR LOCAL ET RECUPERE LES ACTIONS DES AUTRES JOUEURS DEPUIS LE MOTEUR RESEAU.</w:t>
                      </w:r>
                    </w:p>
                    <w:p w:rsidR="00FC1C7F" w:rsidRDefault="00FC1C7F" w:rsidP="00FC1C7F">
                      <w:pPr>
                        <w:spacing w:after="0"/>
                        <w:rPr>
                          <w:caps/>
                          <w:color w:val="F07F09" w:themeColor="accent1"/>
                          <w:sz w:val="12"/>
                          <w:szCs w:val="26"/>
                        </w:rPr>
                      </w:pPr>
                    </w:p>
                    <w:p w:rsidR="00FC1C7F" w:rsidRDefault="00FC1C7F" w:rsidP="00FC1C7F">
                      <w:pPr>
                        <w:spacing w:after="0"/>
                        <w:rPr>
                          <w:caps/>
                          <w:color w:val="F07F09" w:themeColor="accent1"/>
                          <w:sz w:val="12"/>
                          <w:szCs w:val="26"/>
                        </w:rPr>
                      </w:pPr>
                    </w:p>
                    <w:p w:rsidR="00FC1C7F" w:rsidRDefault="00FC1C7F" w:rsidP="00FC1C7F">
                      <w:pPr>
                        <w:spacing w:after="0"/>
                        <w:rPr>
                          <w:caps/>
                          <w:color w:val="F07F09" w:themeColor="accent1"/>
                          <w:sz w:val="12"/>
                          <w:szCs w:val="26"/>
                        </w:rPr>
                      </w:pPr>
                    </w:p>
                    <w:p w:rsidR="00FC1C7F" w:rsidRDefault="00FC1C7F" w:rsidP="00FC1C7F">
                      <w:pPr>
                        <w:spacing w:after="0"/>
                        <w:rPr>
                          <w:caps/>
                          <w:color w:val="F07F09" w:themeColor="accent1"/>
                          <w:sz w:val="12"/>
                          <w:szCs w:val="26"/>
                        </w:rPr>
                      </w:pPr>
                    </w:p>
                    <w:p w:rsidR="00FC1C7F" w:rsidRDefault="00FC1C7F" w:rsidP="00FC1C7F">
                      <w:pPr>
                        <w:spacing w:after="0"/>
                        <w:rPr>
                          <w:caps/>
                          <w:color w:val="F07F09" w:themeColor="accent1"/>
                          <w:sz w:val="12"/>
                          <w:szCs w:val="26"/>
                        </w:rPr>
                      </w:pPr>
                    </w:p>
                    <w:p w:rsidR="00FC1C7F" w:rsidRDefault="00FC1C7F" w:rsidP="00FC1C7F">
                      <w:pPr>
                        <w:spacing w:after="0"/>
                        <w:rPr>
                          <w:caps/>
                          <w:color w:val="F07F09" w:themeColor="accent1"/>
                          <w:sz w:val="12"/>
                          <w:szCs w:val="26"/>
                        </w:rPr>
                      </w:pPr>
                    </w:p>
                    <w:p w:rsidR="00FC1C7F" w:rsidRPr="00C34C4B" w:rsidRDefault="00FC1C7F" w:rsidP="00FC1C7F">
                      <w:pPr>
                        <w:spacing w:after="0"/>
                        <w:rPr>
                          <w:caps/>
                          <w:color w:val="F07F09" w:themeColor="accent1"/>
                          <w:sz w:val="12"/>
                          <w:szCs w:val="26"/>
                        </w:rPr>
                      </w:pPr>
                    </w:p>
                  </w:txbxContent>
                </v:textbox>
                <w10:wrap type="square"/>
              </v:shape>
            </w:pict>
          </mc:Fallback>
        </mc:AlternateContent>
      </w:r>
    </w:p>
    <w:p w:rsidR="00FC1C7F" w:rsidRDefault="00FC1C7F" w:rsidP="00F775C7"/>
    <w:p w:rsidR="00FC1C7F" w:rsidRDefault="00FC1C7F" w:rsidP="00F775C7"/>
    <w:p w:rsidR="00FC1C7F" w:rsidRDefault="00596275" w:rsidP="00596275">
      <w:pPr>
        <w:pStyle w:val="Titre2"/>
      </w:pPr>
      <w:r>
        <w:t>INTERFACE GRAPHIQUE</w:t>
      </w:r>
    </w:p>
    <w:p w:rsidR="00596275" w:rsidRDefault="00596275" w:rsidP="00596275">
      <w:pPr>
        <w:pStyle w:val="Titre3"/>
      </w:pPr>
      <w:r>
        <w:t>Moteur de rendu</w:t>
      </w:r>
    </w:p>
    <w:p w:rsidR="00596275" w:rsidRDefault="00596275" w:rsidP="00596275">
      <w:pPr>
        <w:pStyle w:val="Titre4"/>
      </w:pPr>
      <w:r>
        <w:t>Présentation du moteur de rendu</w:t>
      </w:r>
    </w:p>
    <w:p w:rsidR="006658A6" w:rsidRDefault="00596275" w:rsidP="006658A6">
      <w:pPr>
        <w:spacing w:after="0"/>
      </w:pPr>
      <w:r>
        <w:t>Le moteur de rendu permet l’affichage des différents éléments graphiques</w:t>
      </w:r>
      <w:r w:rsidR="006658A6">
        <w:t xml:space="preserve"> : </w:t>
      </w:r>
    </w:p>
    <w:p w:rsidR="006833C8" w:rsidRPr="006833C8" w:rsidRDefault="006833C8" w:rsidP="006833C8">
      <w:pPr>
        <w:pStyle w:val="Paragraphedeliste"/>
        <w:numPr>
          <w:ilvl w:val="0"/>
          <w:numId w:val="15"/>
        </w:numPr>
        <w:spacing w:after="0"/>
      </w:pPr>
      <w:r>
        <w:t>Plateau</w:t>
      </w:r>
      <w:r w:rsidR="006E7275">
        <w:t xml:space="preserve"> de dimension variable avec une image de fond</w:t>
      </w:r>
      <w:r>
        <w:t>,</w:t>
      </w:r>
    </w:p>
    <w:p w:rsidR="006658A6" w:rsidRDefault="006E7275" w:rsidP="006658A6">
      <w:pPr>
        <w:pStyle w:val="Paragraphedeliste"/>
        <w:numPr>
          <w:ilvl w:val="0"/>
          <w:numId w:val="15"/>
        </w:numPr>
        <w:spacing w:after="0"/>
      </w:pPr>
      <w:r w:rsidRPr="006658A6">
        <w:t>B</w:t>
      </w:r>
      <w:r w:rsidR="006658A6" w:rsidRPr="006658A6">
        <w:t>riques</w:t>
      </w:r>
      <w:r>
        <w:t xml:space="preserve"> indestructibles</w:t>
      </w:r>
      <w:r w:rsidR="006833C8">
        <w:t>,</w:t>
      </w:r>
    </w:p>
    <w:p w:rsidR="006E7275" w:rsidRDefault="006E7275" w:rsidP="006658A6">
      <w:pPr>
        <w:pStyle w:val="Paragraphedeliste"/>
        <w:numPr>
          <w:ilvl w:val="0"/>
          <w:numId w:val="15"/>
        </w:numPr>
        <w:spacing w:after="0"/>
      </w:pPr>
      <w:r>
        <w:t>Briques destructibles agrémentées d’une animation,</w:t>
      </w:r>
    </w:p>
    <w:p w:rsidR="006658A6" w:rsidRDefault="006E7275" w:rsidP="006658A6">
      <w:pPr>
        <w:pStyle w:val="Paragraphedeliste"/>
        <w:numPr>
          <w:ilvl w:val="0"/>
          <w:numId w:val="15"/>
        </w:numPr>
        <w:spacing w:after="0"/>
      </w:pPr>
      <w:r w:rsidRPr="006658A6">
        <w:t>P</w:t>
      </w:r>
      <w:r w:rsidR="006658A6" w:rsidRPr="006658A6">
        <w:t>ersonnages</w:t>
      </w:r>
      <w:r>
        <w:t xml:space="preserve"> pouvant se déplacer sur un axe en 2 dimensions agrémentées d’une animation</w:t>
      </w:r>
      <w:r w:rsidR="006658A6" w:rsidRPr="006658A6">
        <w:t>,</w:t>
      </w:r>
    </w:p>
    <w:p w:rsidR="006658A6" w:rsidRDefault="006658A6" w:rsidP="006658A6">
      <w:pPr>
        <w:pStyle w:val="Paragraphedeliste"/>
        <w:numPr>
          <w:ilvl w:val="0"/>
          <w:numId w:val="15"/>
        </w:numPr>
        <w:spacing w:after="0"/>
      </w:pPr>
      <w:r w:rsidRPr="006658A6">
        <w:t>bonus</w:t>
      </w:r>
      <w:r w:rsidR="006833C8">
        <w:t>,</w:t>
      </w:r>
    </w:p>
    <w:p w:rsidR="00A57AA4" w:rsidRPr="00A57AA4" w:rsidRDefault="006833C8" w:rsidP="00A57AA4">
      <w:pPr>
        <w:pStyle w:val="Paragraphedeliste"/>
        <w:numPr>
          <w:ilvl w:val="0"/>
          <w:numId w:val="15"/>
        </w:numPr>
        <w:spacing w:after="0"/>
      </w:pPr>
      <w:r>
        <w:t>bombes.</w:t>
      </w:r>
    </w:p>
    <w:p w:rsidR="003E302E" w:rsidRDefault="00A57AA4" w:rsidP="003E302E">
      <w:pPr>
        <w:spacing w:after="0"/>
      </w:pPr>
      <w:r>
        <w:t>Il affiche également les statistiques de jeu : niveau courant, comte-à-rebours ainsi que</w:t>
      </w:r>
      <w:r w:rsidRPr="00A57AA4">
        <w:t xml:space="preserve"> </w:t>
      </w:r>
      <w:r>
        <w:t>score, nombres de vies et noms des joueurs en overlay. Et également, il publie les messages « </w:t>
      </w:r>
      <w:r w:rsidR="006B78A2">
        <w:t>in-Game</w:t>
      </w:r>
      <w:r>
        <w:t xml:space="preserve"> ». </w:t>
      </w:r>
      <w:r w:rsidR="003E302E">
        <w:t>Il lit également les différents sons : musiques et effets sonores. Ils sont paramétrables et désactivables.</w:t>
      </w:r>
    </w:p>
    <w:p w:rsidR="003E302E" w:rsidRPr="006833C8" w:rsidRDefault="003E302E" w:rsidP="003E302E">
      <w:pPr>
        <w:spacing w:after="0"/>
      </w:pPr>
    </w:p>
    <w:p w:rsidR="00596275" w:rsidRDefault="00596275" w:rsidP="00596275">
      <w:pPr>
        <w:spacing w:after="0"/>
      </w:pPr>
      <w:r>
        <w:t xml:space="preserve">Le choix de l’utilisation de </w:t>
      </w:r>
      <w:proofErr w:type="spellStart"/>
      <w:r>
        <w:t>Qt</w:t>
      </w:r>
      <w:proofErr w:type="spellEnd"/>
      <w:r>
        <w:t xml:space="preserve"> a été fait pour </w:t>
      </w:r>
      <w:r w:rsidR="006658A6">
        <w:t>faciliter l’élaboration</w:t>
      </w:r>
      <w:r>
        <w:t xml:space="preserve"> de l’interface graphique</w:t>
      </w:r>
      <w:r w:rsidR="003E302E">
        <w:t xml:space="preserve"> et la gestion des évènements de contrôle</w:t>
      </w:r>
      <w:r>
        <w:t>.</w:t>
      </w:r>
    </w:p>
    <w:p w:rsidR="00596275" w:rsidRDefault="00596275" w:rsidP="00596275">
      <w:pPr>
        <w:pStyle w:val="Titre4"/>
      </w:pPr>
      <w:r>
        <w:t>Entrées</w:t>
      </w:r>
    </w:p>
    <w:p w:rsidR="00596275" w:rsidRDefault="00A57AA4" w:rsidP="00596275">
      <w:r>
        <w:t>Il r</w:t>
      </w:r>
      <w:r w:rsidR="006658A6">
        <w:t>eçoit les modifications de l’affichage courant par le moteur de jeu ou par l’éditeur de niveau.</w:t>
      </w:r>
    </w:p>
    <w:p w:rsidR="00596275" w:rsidRDefault="00596275" w:rsidP="00596275">
      <w:pPr>
        <w:pStyle w:val="Titre4"/>
      </w:pPr>
      <w:r>
        <w:t>Traitements</w:t>
      </w:r>
    </w:p>
    <w:p w:rsidR="00596275" w:rsidRDefault="00A57AA4" w:rsidP="00596275">
      <w:r>
        <w:t>Il a</w:t>
      </w:r>
      <w:r w:rsidR="006833C8">
        <w:t>ffiche les éléments graphiques selon les entrées.</w:t>
      </w:r>
    </w:p>
    <w:p w:rsidR="00596275" w:rsidRPr="00596275" w:rsidRDefault="00596275" w:rsidP="00596275">
      <w:pPr>
        <w:pStyle w:val="Titre4"/>
      </w:pPr>
      <w:r>
        <w:lastRenderedPageBreak/>
        <w:t>Sorties</w:t>
      </w:r>
    </w:p>
    <w:p w:rsidR="00622894" w:rsidRDefault="00A57AA4" w:rsidP="00F775C7">
      <w:r>
        <w:t>Il r</w:t>
      </w:r>
      <w:r w:rsidR="006833C8">
        <w:t>etourne au moteur de jeu les évènements et les paramètres de jeu.</w:t>
      </w:r>
    </w:p>
    <w:p w:rsidR="003649E0" w:rsidRDefault="003649E0" w:rsidP="003649E0">
      <w:pPr>
        <w:pStyle w:val="Titre3"/>
      </w:pPr>
      <w:r>
        <w:t>Fenêtre principale</w:t>
      </w:r>
    </w:p>
    <w:p w:rsidR="003649E0" w:rsidRDefault="003649E0" w:rsidP="003649E0">
      <w:pPr>
        <w:pStyle w:val="Titre4"/>
      </w:pPr>
      <w:r>
        <w:t>Présentation de la fenêtre principale</w:t>
      </w:r>
    </w:p>
    <w:p w:rsidR="003649E0" w:rsidRPr="003649E0" w:rsidRDefault="003649E0" w:rsidP="003649E0">
      <w:r w:rsidRPr="003649E0">
        <w:t xml:space="preserve">Au lancement du jeu, la fenêtre principale s’ouvre. Cette fenêtre donne accès au </w:t>
      </w:r>
      <w:r w:rsidRPr="003649E0">
        <w:rPr>
          <w:b/>
        </w:rPr>
        <w:t>menu principal</w:t>
      </w:r>
      <w:r w:rsidRPr="003649E0">
        <w:t xml:space="preserve"> et à tous les sous-menus qu’il possède :</w:t>
      </w:r>
    </w:p>
    <w:p w:rsidR="003649E0" w:rsidRPr="003649E0" w:rsidRDefault="003649E0" w:rsidP="003649E0"/>
    <w:p w:rsidR="003649E0" w:rsidRDefault="003649E0" w:rsidP="003649E0">
      <w:pPr>
        <w:jc w:val="center"/>
      </w:pPr>
      <w:r>
        <w:rPr>
          <w:noProof/>
          <w:lang w:eastAsia="fr-FR"/>
        </w:rPr>
        <w:drawing>
          <wp:inline distT="0" distB="0" distL="0" distR="0" wp14:anchorId="4100872D" wp14:editId="4C4E93FA">
            <wp:extent cx="5122607" cy="5122607"/>
            <wp:effectExtent l="0" t="0" r="1905"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8354" cy="5138354"/>
                    </a:xfrm>
                    <a:prstGeom prst="rect">
                      <a:avLst/>
                    </a:prstGeom>
                  </pic:spPr>
                </pic:pic>
              </a:graphicData>
            </a:graphic>
          </wp:inline>
        </w:drawing>
      </w:r>
    </w:p>
    <w:p w:rsidR="003649E0" w:rsidRPr="003649E0" w:rsidRDefault="003649E0" w:rsidP="003649E0">
      <w:r w:rsidRPr="003649E0">
        <w:t xml:space="preserve">Le menu de </w:t>
      </w:r>
      <w:r w:rsidRPr="003649E0">
        <w:rPr>
          <w:b/>
        </w:rPr>
        <w:t>gestion des périphériques</w:t>
      </w:r>
      <w:r w:rsidRPr="003649E0">
        <w:t xml:space="preserve"> qui permet de gérer les différents périphériques utilisés par le programme et notamment les périphériques d’entrée. </w:t>
      </w:r>
    </w:p>
    <w:p w:rsidR="003649E0" w:rsidRDefault="003649E0" w:rsidP="003649E0">
      <w:r w:rsidRPr="003649E0">
        <w:t xml:space="preserve">Par défaut, le périphérique d’entrée, en modo solo ou mode multijoueur réseau est le clavier, on utilise d’abord les touches directionnelles pour se déplacer et la barre d’espace pour poser la bombe. </w:t>
      </w:r>
      <w:r>
        <w:t>Cette configuration est modifiable.</w:t>
      </w:r>
    </w:p>
    <w:p w:rsidR="003649E0" w:rsidRPr="003649E0" w:rsidRDefault="003649E0" w:rsidP="003649E0">
      <w:r w:rsidRPr="003649E0">
        <w:lastRenderedPageBreak/>
        <w:t>En mode multijoueur local, le clavier permet à 2 joueurs de participer (touches supplémentaire Z, Q, S, D et W). Il est possible, pour les joueurs supplémentaires de jouer avec les manettes de jeu.</w:t>
      </w:r>
    </w:p>
    <w:p w:rsidR="003649E0" w:rsidRPr="003649E0" w:rsidRDefault="003649E0" w:rsidP="003649E0">
      <w:r w:rsidRPr="003649E0">
        <w:t xml:space="preserve">Le </w:t>
      </w:r>
      <w:r w:rsidRPr="003649E0">
        <w:rPr>
          <w:b/>
        </w:rPr>
        <w:t>menu d’aide</w:t>
      </w:r>
      <w:r w:rsidRPr="003649E0">
        <w:t>, permet d’ouvrir la fenêtre d’aide.</w:t>
      </w:r>
    </w:p>
    <w:p w:rsidR="003649E0" w:rsidRPr="003649E0" w:rsidRDefault="003649E0" w:rsidP="003649E0"/>
    <w:p w:rsidR="003649E0" w:rsidRPr="003649E0" w:rsidRDefault="003649E0" w:rsidP="003649E0">
      <w:r w:rsidRPr="003649E0">
        <w:t xml:space="preserve">La </w:t>
      </w:r>
      <w:proofErr w:type="spellStart"/>
      <w:r w:rsidRPr="003649E0">
        <w:rPr>
          <w:b/>
        </w:rPr>
        <w:t>status</w:t>
      </w:r>
      <w:proofErr w:type="spellEnd"/>
      <w:r w:rsidRPr="003649E0">
        <w:rPr>
          <w:b/>
        </w:rPr>
        <w:t xml:space="preserve"> bar </w:t>
      </w:r>
      <w:r w:rsidRPr="003649E0">
        <w:t>(barre des statuts), affiche en bas de la fenêtre l’état des joueurs, de la connexion réseau ainsi que les événements importants du jeu.</w:t>
      </w:r>
    </w:p>
    <w:p w:rsidR="003649E0" w:rsidRPr="003649E0" w:rsidRDefault="003649E0" w:rsidP="003649E0">
      <w:pPr>
        <w:rPr>
          <w:b/>
        </w:rPr>
      </w:pPr>
    </w:p>
    <w:p w:rsidR="003649E0" w:rsidRPr="003649E0" w:rsidRDefault="003649E0" w:rsidP="003649E0">
      <w:r w:rsidRPr="003649E0">
        <w:rPr>
          <w:b/>
        </w:rPr>
        <w:t>Gestion des évènements </w:t>
      </w:r>
      <w:r w:rsidRPr="003649E0">
        <w:t>: des messages d’erreur ou d’information peuvent apparaitre en fonction de problème survenant lors du paramétrage ou lors du chargement de sauvegarde, ou autre…</w:t>
      </w:r>
    </w:p>
    <w:p w:rsidR="003649E0" w:rsidRDefault="003649E0" w:rsidP="00F775C7"/>
    <w:p w:rsidR="003649E0" w:rsidRDefault="003649E0" w:rsidP="003649E0">
      <w:pPr>
        <w:pStyle w:val="Titre4"/>
      </w:pPr>
      <w:r>
        <w:t>Entrée</w:t>
      </w:r>
    </w:p>
    <w:p w:rsidR="003649E0" w:rsidRDefault="003649E0" w:rsidP="003649E0">
      <w:r>
        <w:t xml:space="preserve">Entrées périphériques combo clavier/souris, et/ou manette. La </w:t>
      </w:r>
      <w:r w:rsidR="00F245AC">
        <w:t>fenêtre</w:t>
      </w:r>
      <w:r>
        <w:t xml:space="preserve"> principale </w:t>
      </w:r>
      <w:proofErr w:type="spellStart"/>
      <w:r w:rsidR="00F245AC">
        <w:t>récupére</w:t>
      </w:r>
      <w:proofErr w:type="spellEnd"/>
      <w:r>
        <w:t xml:space="preserve"> également l’état du moteur de rendu.</w:t>
      </w:r>
    </w:p>
    <w:p w:rsidR="003649E0" w:rsidRDefault="003649E0" w:rsidP="003649E0">
      <w:pPr>
        <w:pStyle w:val="Titre4"/>
      </w:pPr>
      <w:r>
        <w:t>Traitements</w:t>
      </w:r>
    </w:p>
    <w:p w:rsidR="003649E0" w:rsidRDefault="003649E0" w:rsidP="003649E0">
      <w:r>
        <w:t>Affichage du jeu.</w:t>
      </w:r>
    </w:p>
    <w:p w:rsidR="003649E0" w:rsidRDefault="003649E0" w:rsidP="003649E0">
      <w:pPr>
        <w:pStyle w:val="Titre4"/>
      </w:pPr>
      <w:r>
        <w:t>Sorties</w:t>
      </w:r>
    </w:p>
    <w:p w:rsidR="003649E0" w:rsidRPr="003649E0" w:rsidRDefault="003649E0" w:rsidP="003649E0">
      <w:r>
        <w:t>….</w:t>
      </w:r>
    </w:p>
    <w:p w:rsidR="003649E0" w:rsidRPr="003649E0" w:rsidRDefault="003649E0" w:rsidP="003649E0"/>
    <w:p w:rsidR="00622894" w:rsidRDefault="00622894" w:rsidP="00622894">
      <w:pPr>
        <w:pStyle w:val="Titre3"/>
      </w:pPr>
      <w:r>
        <w:t>Fenêtres de paramétrage</w:t>
      </w:r>
    </w:p>
    <w:p w:rsidR="00622894" w:rsidRDefault="00622894" w:rsidP="00622894">
      <w:pPr>
        <w:pStyle w:val="Titre4"/>
      </w:pPr>
      <w:r>
        <w:t>Présentation de fenêtre de paramétrage</w:t>
      </w:r>
    </w:p>
    <w:p w:rsidR="00B720D2" w:rsidRDefault="00622894" w:rsidP="00622894">
      <w:r>
        <w:t xml:space="preserve">Elle permet de </w:t>
      </w:r>
      <w:r w:rsidR="00B720D2">
        <w:t>paramétrer :</w:t>
      </w:r>
    </w:p>
    <w:p w:rsidR="00B720D2" w:rsidRDefault="0089408D" w:rsidP="00B720D2">
      <w:pPr>
        <w:pStyle w:val="Paragraphedeliste"/>
        <w:numPr>
          <w:ilvl w:val="0"/>
          <w:numId w:val="15"/>
        </w:numPr>
      </w:pPr>
      <w:r>
        <w:t>L</w:t>
      </w:r>
      <w:r w:rsidR="00B720D2" w:rsidRPr="00B720D2">
        <w:t>’affichage (résolution, contraste, luminosité et qualité graphique),</w:t>
      </w:r>
    </w:p>
    <w:p w:rsidR="00622894" w:rsidRDefault="0089408D" w:rsidP="00B720D2">
      <w:pPr>
        <w:pStyle w:val="Paragraphedeliste"/>
        <w:numPr>
          <w:ilvl w:val="0"/>
          <w:numId w:val="15"/>
        </w:numPr>
      </w:pPr>
      <w:r>
        <w:t>Le</w:t>
      </w:r>
      <w:r w:rsidR="00B720D2" w:rsidRPr="00B720D2">
        <w:t xml:space="preserve"> rendu audio (volumes sonores</w:t>
      </w:r>
      <w:r w:rsidR="00B720D2">
        <w:t xml:space="preserve"> et </w:t>
      </w:r>
      <w:r w:rsidR="00B720D2" w:rsidRPr="00B720D2">
        <w:t>gestion de la bibliothèque de musiques)</w:t>
      </w:r>
      <w:r w:rsidR="00B720D2">
        <w:t>,</w:t>
      </w:r>
    </w:p>
    <w:p w:rsidR="00B720D2" w:rsidRDefault="00B720D2" w:rsidP="00B720D2">
      <w:pPr>
        <w:pStyle w:val="Paragraphedeliste"/>
        <w:numPr>
          <w:ilvl w:val="0"/>
          <w:numId w:val="15"/>
        </w:numPr>
      </w:pPr>
      <w:r>
        <w:t>Le niveau de difficulté</w:t>
      </w:r>
      <w:r w:rsidR="0089408D">
        <w:t>,</w:t>
      </w:r>
    </w:p>
    <w:p w:rsidR="00B720D2" w:rsidRDefault="0089408D" w:rsidP="00B720D2">
      <w:pPr>
        <w:pStyle w:val="Paragraphedeliste"/>
        <w:numPr>
          <w:ilvl w:val="0"/>
          <w:numId w:val="15"/>
        </w:numPr>
      </w:pPr>
      <w:r>
        <w:t>L</w:t>
      </w:r>
      <w:r w:rsidR="00B720D2">
        <w:t>a sauvegarde automatique</w:t>
      </w:r>
      <w:r>
        <w:t>,</w:t>
      </w:r>
    </w:p>
    <w:p w:rsidR="00B720D2" w:rsidRDefault="0089408D" w:rsidP="00B720D2">
      <w:pPr>
        <w:pStyle w:val="Paragraphedeliste"/>
        <w:numPr>
          <w:ilvl w:val="0"/>
          <w:numId w:val="15"/>
        </w:numPr>
      </w:pPr>
      <w:r>
        <w:t xml:space="preserve">Le </w:t>
      </w:r>
      <w:proofErr w:type="spellStart"/>
      <w:r>
        <w:t>timer</w:t>
      </w:r>
      <w:proofErr w:type="spellEnd"/>
      <w:r>
        <w:t xml:space="preserve"> par défaut,</w:t>
      </w:r>
    </w:p>
    <w:p w:rsidR="0089408D" w:rsidRDefault="0089408D" w:rsidP="00B720D2">
      <w:pPr>
        <w:pStyle w:val="Paragraphedeliste"/>
        <w:numPr>
          <w:ilvl w:val="0"/>
          <w:numId w:val="15"/>
        </w:numPr>
      </w:pPr>
      <w:r>
        <w:t>Les contrôleurs de jeu,</w:t>
      </w:r>
    </w:p>
    <w:p w:rsidR="0089408D" w:rsidRDefault="0089408D" w:rsidP="00B720D2">
      <w:pPr>
        <w:pStyle w:val="Paragraphedeliste"/>
        <w:numPr>
          <w:ilvl w:val="0"/>
          <w:numId w:val="15"/>
        </w:numPr>
      </w:pPr>
      <w:r>
        <w:t>Les profils de joueur.</w:t>
      </w:r>
    </w:p>
    <w:p w:rsidR="00635CB3" w:rsidRDefault="00635CB3" w:rsidP="00635CB3">
      <w:pPr>
        <w:pStyle w:val="Paragraphedeliste"/>
      </w:pPr>
    </w:p>
    <w:p w:rsidR="00635CB3" w:rsidRDefault="00635CB3" w:rsidP="00635CB3">
      <w:pPr>
        <w:pStyle w:val="Titre4"/>
      </w:pPr>
      <w:r>
        <w:t>Entrées</w:t>
      </w:r>
    </w:p>
    <w:p w:rsidR="00635CB3" w:rsidRDefault="003649E0" w:rsidP="00635CB3">
      <w:r>
        <w:t>…</w:t>
      </w:r>
    </w:p>
    <w:p w:rsidR="00635CB3" w:rsidRDefault="00635CB3" w:rsidP="00635CB3">
      <w:pPr>
        <w:pStyle w:val="Titre4"/>
      </w:pPr>
      <w:r>
        <w:t>Traitements</w:t>
      </w:r>
    </w:p>
    <w:p w:rsidR="00635CB3" w:rsidRDefault="00635CB3" w:rsidP="00635CB3">
      <w:r>
        <w:t>Met à jour la configuration du jeu, et modifier le comportement de certains composants.</w:t>
      </w:r>
    </w:p>
    <w:p w:rsidR="00635CB3" w:rsidRDefault="00635CB3" w:rsidP="00635CB3">
      <w:pPr>
        <w:pStyle w:val="Titre4"/>
      </w:pPr>
      <w:r>
        <w:lastRenderedPageBreak/>
        <w:t>Sorties</w:t>
      </w:r>
    </w:p>
    <w:p w:rsidR="00635CB3" w:rsidRPr="00635CB3" w:rsidRDefault="003649E0" w:rsidP="00635CB3">
      <w:pPr>
        <w:pStyle w:val="Titre3"/>
        <w:numPr>
          <w:ilvl w:val="0"/>
          <w:numId w:val="0"/>
        </w:numPr>
      </w:pPr>
      <w:r>
        <w:t>…</w:t>
      </w:r>
    </w:p>
    <w:p w:rsidR="0089408D" w:rsidRDefault="003649E0" w:rsidP="003649E0">
      <w:pPr>
        <w:pStyle w:val="Titre3"/>
      </w:pPr>
      <w:r>
        <w:t>Fenêtre de sélection de niveaux</w:t>
      </w:r>
    </w:p>
    <w:p w:rsidR="003649E0" w:rsidRDefault="003649E0" w:rsidP="003649E0">
      <w:pPr>
        <w:pStyle w:val="Titre4"/>
      </w:pPr>
      <w:r>
        <w:t>Présentation de la fenêtre de sélection de niveaux</w:t>
      </w:r>
    </w:p>
    <w:p w:rsidR="003649E0" w:rsidRPr="00F245AC" w:rsidRDefault="003649E0" w:rsidP="003649E0">
      <w:r w:rsidRPr="003649E0">
        <w:t>La fenêtre de sélection de niveaux apparait à la création d’une nouv</w:t>
      </w:r>
      <w:r w:rsidRPr="00F245AC">
        <w:t>elle partie. Le joueur peut choisir parmi</w:t>
      </w:r>
      <w:r w:rsidR="00F245AC" w:rsidRPr="00F245AC">
        <w:t xml:space="preserve"> </w:t>
      </w:r>
      <w:r w:rsidRPr="00F245AC">
        <w:t xml:space="preserve">les niveaux débloqués précédemment.  </w:t>
      </w:r>
    </w:p>
    <w:p w:rsidR="003649E0" w:rsidRDefault="003649E0" w:rsidP="003649E0">
      <w:pPr>
        <w:pStyle w:val="Titre4"/>
      </w:pPr>
      <w:r>
        <w:t>Entrées</w:t>
      </w:r>
    </w:p>
    <w:p w:rsidR="00F245AC" w:rsidRPr="00F245AC" w:rsidRDefault="00F245AC" w:rsidP="00F245AC">
      <w:r>
        <w:t>Aucune</w:t>
      </w:r>
    </w:p>
    <w:p w:rsidR="003649E0" w:rsidRDefault="00F245AC" w:rsidP="003649E0">
      <w:pPr>
        <w:pStyle w:val="Titre4"/>
      </w:pPr>
      <w:r>
        <w:t>Traitements</w:t>
      </w:r>
    </w:p>
    <w:p w:rsidR="00F245AC" w:rsidRPr="00F245AC" w:rsidRDefault="00F245AC" w:rsidP="00F245AC">
      <w:r>
        <w:t>…</w:t>
      </w:r>
    </w:p>
    <w:p w:rsidR="00F245AC" w:rsidRDefault="00F245AC" w:rsidP="00F245AC">
      <w:pPr>
        <w:pStyle w:val="Titre4"/>
      </w:pPr>
      <w:r>
        <w:t>Sorties</w:t>
      </w:r>
    </w:p>
    <w:p w:rsidR="00F245AC" w:rsidRDefault="00F245AC" w:rsidP="00F245AC">
      <w:r>
        <w:t>Aucune</w:t>
      </w:r>
    </w:p>
    <w:p w:rsidR="00F245AC" w:rsidRDefault="00F245AC" w:rsidP="00F245AC"/>
    <w:p w:rsidR="00F245AC" w:rsidRDefault="00F245AC" w:rsidP="00F245AC">
      <w:pPr>
        <w:pStyle w:val="Titre3"/>
      </w:pPr>
      <w:r>
        <w:t>Fenêtre d’aide</w:t>
      </w:r>
    </w:p>
    <w:p w:rsidR="00F245AC" w:rsidRDefault="00F245AC" w:rsidP="00F245AC">
      <w:pPr>
        <w:pStyle w:val="Titre4"/>
      </w:pPr>
      <w:r>
        <w:t>Présentation de la fenêtre d’aide</w:t>
      </w:r>
    </w:p>
    <w:p w:rsidR="00F245AC" w:rsidRDefault="00F245AC" w:rsidP="00F245AC">
      <w:r>
        <w:t>Permet d’afficher les règles du jeu et les paramétrages disponibles.</w:t>
      </w:r>
    </w:p>
    <w:p w:rsidR="00F245AC" w:rsidRDefault="00F245AC" w:rsidP="00F245AC">
      <w:pPr>
        <w:pStyle w:val="Titre4"/>
      </w:pPr>
      <w:r>
        <w:t>Entrées</w:t>
      </w:r>
    </w:p>
    <w:p w:rsidR="00F245AC" w:rsidRDefault="00F245AC" w:rsidP="00F245AC">
      <w:pPr>
        <w:pStyle w:val="Titre4"/>
      </w:pPr>
      <w:r>
        <w:t>Traitements</w:t>
      </w:r>
    </w:p>
    <w:p w:rsidR="00F245AC" w:rsidRDefault="00F245AC" w:rsidP="00F245AC">
      <w:pPr>
        <w:pStyle w:val="Titre4"/>
      </w:pPr>
      <w:r>
        <w:t>Sorties</w:t>
      </w:r>
    </w:p>
    <w:p w:rsidR="00F245AC" w:rsidRDefault="00F245AC" w:rsidP="00F245AC"/>
    <w:p w:rsidR="00F245AC" w:rsidRDefault="00F245AC" w:rsidP="00F245AC">
      <w:pPr>
        <w:pStyle w:val="Titre3"/>
      </w:pPr>
      <w:r>
        <w:t>Fenêtre d’à propos</w:t>
      </w:r>
    </w:p>
    <w:p w:rsidR="00F245AC" w:rsidRDefault="00F245AC" w:rsidP="00F245AC">
      <w:pPr>
        <w:pStyle w:val="Titre4"/>
      </w:pPr>
      <w:r>
        <w:t>Présentation de la fenêtre d’à propos</w:t>
      </w:r>
    </w:p>
    <w:p w:rsidR="00F245AC" w:rsidRPr="00F245AC" w:rsidRDefault="00F245AC" w:rsidP="00F245AC">
      <w:r>
        <w:t>Permet d’afficher l’historique du jeu, la version, les licences de développement éventuellement utilisées ainsi que les crédits du jeu.</w:t>
      </w:r>
    </w:p>
    <w:p w:rsidR="00F245AC" w:rsidRDefault="00F245AC" w:rsidP="00F245AC">
      <w:pPr>
        <w:pStyle w:val="Titre4"/>
      </w:pPr>
      <w:r>
        <w:t>Entrées</w:t>
      </w:r>
    </w:p>
    <w:p w:rsidR="00F245AC" w:rsidRPr="00F245AC" w:rsidRDefault="00F245AC" w:rsidP="00F245AC">
      <w:pPr>
        <w:pStyle w:val="Titre4"/>
      </w:pPr>
      <w:r>
        <w:t xml:space="preserve">Traitements </w:t>
      </w:r>
    </w:p>
    <w:p w:rsidR="00F245AC" w:rsidRDefault="00F245AC" w:rsidP="00F245AC">
      <w:pPr>
        <w:pStyle w:val="Titre4"/>
      </w:pPr>
      <w:r>
        <w:t>Sorties</w:t>
      </w:r>
    </w:p>
    <w:p w:rsidR="00F245AC" w:rsidRDefault="00F245AC" w:rsidP="00F245AC"/>
    <w:p w:rsidR="00F245AC" w:rsidRDefault="00F245AC" w:rsidP="00F245AC">
      <w:pPr>
        <w:pStyle w:val="Titre3"/>
      </w:pPr>
      <w:r>
        <w:t>Fenêtre de statistiques</w:t>
      </w:r>
    </w:p>
    <w:p w:rsidR="00F245AC" w:rsidRDefault="00F245AC" w:rsidP="00F245AC">
      <w:pPr>
        <w:pStyle w:val="Titre4"/>
      </w:pPr>
      <w:r>
        <w:t>Présentation de la fenêtre de statistiques</w:t>
      </w:r>
    </w:p>
    <w:p w:rsidR="00F245AC" w:rsidRDefault="00F245AC" w:rsidP="00F245AC">
      <w:r>
        <w:t>Les différentes statistiques sont affichées pour chaque joueur enregistré, notamment :</w:t>
      </w:r>
    </w:p>
    <w:p w:rsidR="00F245AC" w:rsidRDefault="00F245AC" w:rsidP="00F245AC">
      <w:pPr>
        <w:pStyle w:val="Paragraphedeliste"/>
        <w:numPr>
          <w:ilvl w:val="0"/>
          <w:numId w:val="16"/>
        </w:numPr>
        <w:jc w:val="left"/>
      </w:pPr>
      <w:r>
        <w:lastRenderedPageBreak/>
        <w:t>Temps de jeu</w:t>
      </w:r>
    </w:p>
    <w:p w:rsidR="00F245AC" w:rsidRDefault="00F245AC" w:rsidP="00F245AC">
      <w:pPr>
        <w:pStyle w:val="Paragraphedeliste"/>
        <w:numPr>
          <w:ilvl w:val="0"/>
          <w:numId w:val="16"/>
        </w:numPr>
        <w:jc w:val="left"/>
      </w:pPr>
      <w:r>
        <w:t>Les scores</w:t>
      </w:r>
    </w:p>
    <w:p w:rsidR="00F245AC" w:rsidRDefault="00F245AC" w:rsidP="00F245AC">
      <w:pPr>
        <w:pStyle w:val="Paragraphedeliste"/>
        <w:numPr>
          <w:ilvl w:val="0"/>
          <w:numId w:val="16"/>
        </w:numPr>
        <w:jc w:val="left"/>
      </w:pPr>
      <w:r>
        <w:t>La progression</w:t>
      </w:r>
    </w:p>
    <w:p w:rsidR="00F245AC" w:rsidRDefault="00F245AC" w:rsidP="00F245AC">
      <w:pPr>
        <w:pStyle w:val="Paragraphedeliste"/>
        <w:numPr>
          <w:ilvl w:val="0"/>
          <w:numId w:val="16"/>
        </w:numPr>
        <w:jc w:val="left"/>
      </w:pPr>
      <w:r>
        <w:t>Le nombre des parties gagnées/parties</w:t>
      </w:r>
    </w:p>
    <w:p w:rsidR="00F245AC" w:rsidRDefault="00F245AC" w:rsidP="00F245AC">
      <w:pPr>
        <w:pStyle w:val="Paragraphedeliste"/>
        <w:numPr>
          <w:ilvl w:val="0"/>
          <w:numId w:val="16"/>
        </w:numPr>
        <w:jc w:val="left"/>
      </w:pPr>
      <w:r>
        <w:t xml:space="preserve">Les trophées </w:t>
      </w:r>
    </w:p>
    <w:p w:rsidR="00F245AC" w:rsidRPr="00F245AC" w:rsidRDefault="00DF15A2" w:rsidP="00F245AC">
      <w:pPr>
        <w:pStyle w:val="Paragraphedeliste"/>
        <w:numPr>
          <w:ilvl w:val="0"/>
          <w:numId w:val="16"/>
        </w:numPr>
        <w:jc w:val="left"/>
      </w:pPr>
      <w:r>
        <w:t>Le classement</w:t>
      </w:r>
      <w:bookmarkStart w:id="0" w:name="_GoBack"/>
      <w:bookmarkEnd w:id="0"/>
    </w:p>
    <w:p w:rsidR="00F245AC" w:rsidRDefault="00F245AC" w:rsidP="00F245AC">
      <w:pPr>
        <w:pStyle w:val="Titre4"/>
      </w:pPr>
      <w:r>
        <w:t>Entrées</w:t>
      </w:r>
    </w:p>
    <w:p w:rsidR="00F245AC" w:rsidRDefault="00F245AC" w:rsidP="00F245AC">
      <w:pPr>
        <w:pStyle w:val="Titre4"/>
      </w:pPr>
      <w:r>
        <w:t>Traitements</w:t>
      </w:r>
    </w:p>
    <w:p w:rsidR="00F245AC" w:rsidRPr="00F245AC" w:rsidRDefault="00F245AC" w:rsidP="00F245AC">
      <w:pPr>
        <w:pStyle w:val="Titre4"/>
      </w:pPr>
      <w:r>
        <w:t>Sorties</w:t>
      </w:r>
    </w:p>
    <w:sectPr w:rsidR="00F245AC" w:rsidRPr="00F245A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1DF741B1"/>
    <w:multiLevelType w:val="hybridMultilevel"/>
    <w:tmpl w:val="D638BDE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nsid w:val="29D33CBE"/>
    <w:multiLevelType w:val="hybridMultilevel"/>
    <w:tmpl w:val="B890F3F4"/>
    <w:lvl w:ilvl="0" w:tplc="37DA07F6">
      <w:start w:val="3"/>
      <w:numFmt w:val="bullet"/>
      <w:lvlText w:val=""/>
      <w:lvlJc w:val="left"/>
      <w:pPr>
        <w:ind w:left="1776" w:hanging="360"/>
      </w:pPr>
      <w:rPr>
        <w:rFonts w:ascii="Symbol" w:eastAsiaTheme="minorEastAsia" w:hAnsi="Symbol"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44D26F2A"/>
    <w:multiLevelType w:val="hybridMultilevel"/>
    <w:tmpl w:val="ECF4D304"/>
    <w:lvl w:ilvl="0" w:tplc="21A636E2">
      <w:start w:val="3"/>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692F3B"/>
    <w:multiLevelType w:val="hybridMultilevel"/>
    <w:tmpl w:val="E9E8EED6"/>
    <w:lvl w:ilvl="0" w:tplc="3112000A">
      <w:start w:val="3"/>
      <w:numFmt w:val="decimal"/>
      <w:lvlText w:val="%1"/>
      <w:lvlJc w:val="left"/>
      <w:pPr>
        <w:ind w:left="792" w:hanging="360"/>
      </w:pPr>
      <w:rPr>
        <w:rFonts w:hint="default"/>
      </w:rPr>
    </w:lvl>
    <w:lvl w:ilvl="1" w:tplc="040C0019" w:tentative="1">
      <w:start w:val="1"/>
      <w:numFmt w:val="lowerLetter"/>
      <w:lvlText w:val="%2."/>
      <w:lvlJc w:val="left"/>
      <w:pPr>
        <w:ind w:left="1512" w:hanging="360"/>
      </w:pPr>
    </w:lvl>
    <w:lvl w:ilvl="2" w:tplc="040C001B" w:tentative="1">
      <w:start w:val="1"/>
      <w:numFmt w:val="lowerRoman"/>
      <w:lvlText w:val="%3."/>
      <w:lvlJc w:val="right"/>
      <w:pPr>
        <w:ind w:left="2232" w:hanging="180"/>
      </w:pPr>
    </w:lvl>
    <w:lvl w:ilvl="3" w:tplc="040C000F" w:tentative="1">
      <w:start w:val="1"/>
      <w:numFmt w:val="decimal"/>
      <w:lvlText w:val="%4."/>
      <w:lvlJc w:val="left"/>
      <w:pPr>
        <w:ind w:left="2952" w:hanging="360"/>
      </w:pPr>
    </w:lvl>
    <w:lvl w:ilvl="4" w:tplc="040C0019" w:tentative="1">
      <w:start w:val="1"/>
      <w:numFmt w:val="lowerLetter"/>
      <w:lvlText w:val="%5."/>
      <w:lvlJc w:val="left"/>
      <w:pPr>
        <w:ind w:left="3672" w:hanging="360"/>
      </w:pPr>
    </w:lvl>
    <w:lvl w:ilvl="5" w:tplc="040C001B" w:tentative="1">
      <w:start w:val="1"/>
      <w:numFmt w:val="lowerRoman"/>
      <w:lvlText w:val="%6."/>
      <w:lvlJc w:val="right"/>
      <w:pPr>
        <w:ind w:left="4392" w:hanging="180"/>
      </w:pPr>
    </w:lvl>
    <w:lvl w:ilvl="6" w:tplc="040C000F" w:tentative="1">
      <w:start w:val="1"/>
      <w:numFmt w:val="decimal"/>
      <w:lvlText w:val="%7."/>
      <w:lvlJc w:val="left"/>
      <w:pPr>
        <w:ind w:left="5112" w:hanging="360"/>
      </w:pPr>
    </w:lvl>
    <w:lvl w:ilvl="7" w:tplc="040C0019" w:tentative="1">
      <w:start w:val="1"/>
      <w:numFmt w:val="lowerLetter"/>
      <w:lvlText w:val="%8."/>
      <w:lvlJc w:val="left"/>
      <w:pPr>
        <w:ind w:left="5832" w:hanging="360"/>
      </w:pPr>
    </w:lvl>
    <w:lvl w:ilvl="8" w:tplc="040C001B" w:tentative="1">
      <w:start w:val="1"/>
      <w:numFmt w:val="lowerRoman"/>
      <w:lvlText w:val="%9."/>
      <w:lvlJc w:val="right"/>
      <w:pPr>
        <w:ind w:left="6552"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5C7"/>
    <w:rsid w:val="003649E0"/>
    <w:rsid w:val="003E302E"/>
    <w:rsid w:val="00596275"/>
    <w:rsid w:val="005D6E7C"/>
    <w:rsid w:val="00622894"/>
    <w:rsid w:val="00635CB3"/>
    <w:rsid w:val="006658A6"/>
    <w:rsid w:val="006833C8"/>
    <w:rsid w:val="006B78A2"/>
    <w:rsid w:val="006E7275"/>
    <w:rsid w:val="0089408D"/>
    <w:rsid w:val="00A57AA4"/>
    <w:rsid w:val="00B720D2"/>
    <w:rsid w:val="00C34C4B"/>
    <w:rsid w:val="00DF15A2"/>
    <w:rsid w:val="00EB0B9A"/>
    <w:rsid w:val="00F245AC"/>
    <w:rsid w:val="00F775C7"/>
    <w:rsid w:val="00FC1C7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DE9DD-3BE4-4043-98DF-BAAE7FB9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02E"/>
    <w:pPr>
      <w:jc w:val="both"/>
    </w:pPr>
    <w:rPr>
      <w:lang w:val="fr-FR"/>
    </w:rPr>
  </w:style>
  <w:style w:type="paragraph" w:styleId="Titre1">
    <w:name w:val="heading 1"/>
    <w:basedOn w:val="Normal"/>
    <w:next w:val="Normal"/>
    <w:link w:val="Titre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596275"/>
    <w:pPr>
      <w:keepNext/>
      <w:keepLines/>
      <w:numPr>
        <w:ilvl w:val="2"/>
        <w:numId w:val="12"/>
      </w:numPr>
      <w:spacing w:before="200" w:after="0"/>
      <w:ind w:left="1004"/>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596275"/>
    <w:pPr>
      <w:keepNext/>
      <w:keepLines/>
      <w:numPr>
        <w:ilvl w:val="3"/>
        <w:numId w:val="12"/>
      </w:numPr>
      <w:spacing w:before="200" w:after="0"/>
      <w:ind w:left="1429" w:hanging="862"/>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775C7"/>
    <w:pPr>
      <w:spacing w:after="0" w:line="240" w:lineRule="auto"/>
      <w:contextualSpacing/>
      <w:jc w:val="center"/>
    </w:pPr>
    <w:rPr>
      <w:rFonts w:asciiTheme="majorHAnsi" w:eastAsiaTheme="majorEastAsia" w:hAnsiTheme="majorHAnsi" w:cstheme="majorBidi"/>
      <w:i/>
      <w:color w:val="000000" w:themeColor="text1"/>
      <w:sz w:val="56"/>
      <w:szCs w:val="56"/>
      <w:u w:val="single"/>
    </w:rPr>
  </w:style>
  <w:style w:type="character" w:customStyle="1" w:styleId="TitreCar">
    <w:name w:val="Titre Car"/>
    <w:basedOn w:val="Policepardfaut"/>
    <w:link w:val="Titre"/>
    <w:uiPriority w:val="10"/>
    <w:rsid w:val="00F775C7"/>
    <w:rPr>
      <w:rFonts w:asciiTheme="majorHAnsi" w:eastAsiaTheme="majorEastAsia" w:hAnsiTheme="majorHAnsi" w:cstheme="majorBidi"/>
      <w:i/>
      <w:color w:val="000000" w:themeColor="text1"/>
      <w:sz w:val="56"/>
      <w:szCs w:val="56"/>
      <w:u w:val="single"/>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596275"/>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596275"/>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ano\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Template>
  <TotalTime>203</TotalTime>
  <Pages>5</Pages>
  <Words>619</Words>
  <Characters>3407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Damiano</dc:creator>
  <cp:keywords/>
  <dc:description/>
  <cp:lastModifiedBy>Damien Dams MORO</cp:lastModifiedBy>
  <cp:revision>1</cp:revision>
  <dcterms:created xsi:type="dcterms:W3CDTF">2014-01-07T13:48:00Z</dcterms:created>
  <dcterms:modified xsi:type="dcterms:W3CDTF">2014-01-28T13:33:00Z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